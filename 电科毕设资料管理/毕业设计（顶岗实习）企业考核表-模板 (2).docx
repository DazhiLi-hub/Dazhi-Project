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1065"/>
        <w:gridCol w:w="692"/>
        <w:gridCol w:w="692"/>
        <w:gridCol w:w="1951"/>
        <w:gridCol w:w="801"/>
        <w:gridCol w:w="570"/>
        <w:gridCol w:w="1662"/>
        <w:gridCol w:w="1382"/>
      </w:tblGrid>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学生姓名</w:t>
            </w:r>
          </w:p>
        </w:tc>
        <w:tc>
          <w:tcPr>
            <w:tcW w:w="1778" w:type="pct"/>
            <w:gridSpan w:val="3"/>
            <w:vAlign w:val="center"/>
          </w:tcPr>
          <w:p w:rsidR="00C27E30" w:rsidRPr="00387453" w:rsidRDefault="00C27E30" w:rsidP="00AB184E">
            <w:pPr>
              <w:jc w:val="center"/>
              <w:rPr>
                <w:rStyle w:val="1Char"/>
                <w:rFonts w:ascii="华文仿宋" w:eastAsia="华文仿宋" w:hAnsi="华文仿宋" w:cs="宋体"/>
                <w:bCs/>
                <w:sz w:val="21"/>
                <w:szCs w:val="24"/>
              </w:rPr>
            </w:pPr>
          </w:p>
        </w:tc>
        <w:tc>
          <w:tcPr>
            <w:tcW w:w="427" w:type="pct"/>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学号</w:t>
            </w:r>
          </w:p>
        </w:tc>
        <w:tc>
          <w:tcPr>
            <w:tcW w:w="1927" w:type="pct"/>
            <w:gridSpan w:val="3"/>
            <w:vAlign w:val="center"/>
          </w:tcPr>
          <w:p w:rsidR="00C27E30" w:rsidRPr="00387453" w:rsidRDefault="00C27E30" w:rsidP="00AB184E">
            <w:pPr>
              <w:jc w:val="center"/>
              <w:rPr>
                <w:rStyle w:val="1Char"/>
                <w:rFonts w:ascii="华文仿宋" w:eastAsia="华文仿宋" w:hAnsi="华文仿宋" w:cs="宋体"/>
                <w:bCs/>
                <w:sz w:val="21"/>
                <w:szCs w:val="24"/>
              </w:rPr>
            </w:pP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实习企业</w:t>
            </w:r>
          </w:p>
        </w:tc>
        <w:tc>
          <w:tcPr>
            <w:tcW w:w="4132" w:type="pct"/>
            <w:gridSpan w:val="7"/>
            <w:vAlign w:val="center"/>
          </w:tcPr>
          <w:p w:rsidR="00C27E30" w:rsidRPr="00387453" w:rsidRDefault="00C27E30" w:rsidP="00AB184E">
            <w:pPr>
              <w:spacing w:line="400" w:lineRule="exact"/>
              <w:jc w:val="center"/>
              <w:rPr>
                <w:rFonts w:eastAsia="仿宋"/>
                <w:b/>
              </w:rPr>
            </w:pP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课题名称</w:t>
            </w:r>
          </w:p>
        </w:tc>
        <w:tc>
          <w:tcPr>
            <w:tcW w:w="4132" w:type="pct"/>
            <w:gridSpan w:val="7"/>
            <w:vAlign w:val="center"/>
          </w:tcPr>
          <w:p w:rsidR="00C27E30" w:rsidRPr="00387453" w:rsidRDefault="00C27E30" w:rsidP="00AB184E">
            <w:pPr>
              <w:spacing w:line="400" w:lineRule="exact"/>
              <w:jc w:val="center"/>
              <w:rPr>
                <w:rFonts w:eastAsia="仿宋"/>
                <w:b/>
              </w:rPr>
            </w:pPr>
          </w:p>
        </w:tc>
      </w:tr>
      <w:tr w:rsidR="009A6500" w:rsidRPr="00387453" w:rsidTr="00102D8A">
        <w:trPr>
          <w:trHeight w:val="20"/>
        </w:trPr>
        <w:tc>
          <w:tcPr>
            <w:tcW w:w="300"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rsidTr="00291601">
        <w:trPr>
          <w:trHeight w:val="1348"/>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rsidR="00C27E30" w:rsidRPr="00387453" w:rsidRDefault="00C27E30" w:rsidP="00AB184E">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AO1</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[06,10)</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[0,06)</w:t>
            </w:r>
          </w:p>
        </w:tc>
        <w:tc>
          <w:tcPr>
            <w:tcW w:w="737" w:type="pct"/>
            <w:vAlign w:val="center"/>
          </w:tcPr>
          <w:p w:rsidR="00C27E30" w:rsidRPr="00387453" w:rsidRDefault="00C27E30" w:rsidP="00AB184E">
            <w:pPr>
              <w:jc w:val="center"/>
              <w:rPr>
                <w:rFonts w:eastAsia="仿宋"/>
                <w:sz w:val="20"/>
                <w:szCs w:val="20"/>
              </w:rPr>
            </w:pPr>
          </w:p>
        </w:tc>
      </w:tr>
      <w:tr w:rsidR="00B859FF" w:rsidRPr="00387453" w:rsidTr="00291601">
        <w:trPr>
          <w:trHeight w:val="658"/>
        </w:trPr>
        <w:tc>
          <w:tcPr>
            <w:tcW w:w="300" w:type="pct"/>
            <w:vAlign w:val="center"/>
          </w:tcPr>
          <w:p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rsidR="00B859FF" w:rsidRPr="00387453" w:rsidRDefault="00B859FF" w:rsidP="00B859FF">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AO2</w:t>
            </w:r>
          </w:p>
        </w:tc>
        <w:tc>
          <w:tcPr>
            <w:tcW w:w="369" w:type="pct"/>
            <w:vAlign w:val="center"/>
          </w:tcPr>
          <w:p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p>
          <w:p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p>
          <w:p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p>
          <w:p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p>
        </w:tc>
        <w:tc>
          <w:tcPr>
            <w:tcW w:w="737" w:type="pct"/>
            <w:vAlign w:val="center"/>
          </w:tcPr>
          <w:p w:rsidR="00B859FF" w:rsidRPr="00387453" w:rsidRDefault="00B859FF" w:rsidP="00B859FF">
            <w:pPr>
              <w:jc w:val="center"/>
              <w:rPr>
                <w:rFonts w:eastAsia="仿宋"/>
                <w:sz w:val="20"/>
                <w:szCs w:val="20"/>
              </w:rPr>
            </w:pPr>
          </w:p>
        </w:tc>
      </w:tr>
      <w:tr w:rsidR="009A6500" w:rsidRPr="00387453" w:rsidTr="00291601">
        <w:trPr>
          <w:trHeight w:val="7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rsidR="00C27E30" w:rsidRPr="00387453" w:rsidRDefault="00C27E30" w:rsidP="00AB184E">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AO3</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C27E30" w:rsidP="00AB184E">
            <w:pPr>
              <w:jc w:val="center"/>
              <w:rPr>
                <w:rFonts w:eastAsia="仿宋"/>
                <w:sz w:val="20"/>
                <w:szCs w:val="20"/>
              </w:rPr>
            </w:pPr>
          </w:p>
        </w:tc>
      </w:tr>
      <w:tr w:rsidR="009A6500" w:rsidRPr="00387453" w:rsidTr="00102D8A">
        <w:trPr>
          <w:trHeight w:val="2233"/>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rsidR="00C27E30" w:rsidRPr="00387453" w:rsidRDefault="00C27E30" w:rsidP="008F496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AO3</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C27E30" w:rsidP="008F4969">
            <w:pPr>
              <w:jc w:val="center"/>
              <w:rPr>
                <w:rFonts w:eastAsia="仿宋"/>
                <w:sz w:val="20"/>
                <w:szCs w:val="20"/>
              </w:rPr>
            </w:pPr>
          </w:p>
        </w:tc>
      </w:tr>
      <w:tr w:rsidR="009A6500" w:rsidRPr="00387453" w:rsidTr="00102D8A">
        <w:trPr>
          <w:trHeight w:val="2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rsidR="00C27E30" w:rsidRPr="00387453" w:rsidRDefault="00C27E30" w:rsidP="008F496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AO5</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C27E30" w:rsidRPr="00387453" w:rsidRDefault="00C27E30" w:rsidP="008F4969">
            <w:pPr>
              <w:jc w:val="center"/>
              <w:rPr>
                <w:rFonts w:eastAsia="仿宋"/>
                <w:sz w:val="20"/>
                <w:szCs w:val="20"/>
              </w:rPr>
            </w:pPr>
          </w:p>
        </w:tc>
      </w:tr>
      <w:tr w:rsidR="00620AA9" w:rsidRPr="00387453" w:rsidTr="00102D8A">
        <w:trPr>
          <w:trHeight w:val="20"/>
        </w:trPr>
        <w:tc>
          <w:tcPr>
            <w:tcW w:w="300" w:type="pct"/>
            <w:vAlign w:val="center"/>
          </w:tcPr>
          <w:p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rsidR="00620AA9" w:rsidRPr="00387453" w:rsidRDefault="00620AA9" w:rsidP="00620AA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AO4</w:t>
            </w:r>
          </w:p>
        </w:tc>
        <w:tc>
          <w:tcPr>
            <w:tcW w:w="369" w:type="pct"/>
            <w:vAlign w:val="center"/>
          </w:tcPr>
          <w:p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620AA9" w:rsidRPr="00387453" w:rsidRDefault="00620AA9" w:rsidP="00620AA9">
            <w:pPr>
              <w:jc w:val="center"/>
              <w:rPr>
                <w:rFonts w:eastAsia="仿宋"/>
                <w:sz w:val="20"/>
                <w:szCs w:val="20"/>
              </w:rPr>
            </w:pPr>
          </w:p>
        </w:tc>
      </w:tr>
      <w:tr w:rsidR="00C27E30" w:rsidRPr="00387453" w:rsidTr="009010BE">
        <w:trPr>
          <w:trHeight w:val="1890"/>
        </w:trPr>
        <w:tc>
          <w:tcPr>
            <w:tcW w:w="4263" w:type="pct"/>
            <w:gridSpan w:val="8"/>
            <w:vAlign w:val="center"/>
          </w:tcPr>
          <w:p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rsidR="00C27E30" w:rsidRPr="00387453" w:rsidRDefault="00C27E30" w:rsidP="008F4969">
            <w:pPr>
              <w:jc w:val="center"/>
              <w:rPr>
                <w:rFonts w:eastAsia="仿宋"/>
                <w:sz w:val="20"/>
                <w:szCs w:val="20"/>
              </w:rPr>
            </w:pPr>
          </w:p>
        </w:tc>
      </w:tr>
    </w:tbl>
    <w:p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872"/>
        <w:gridCol w:w="1403"/>
        <w:gridCol w:w="1561"/>
        <w:gridCol w:w="3178"/>
      </w:tblGrid>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企业地址</w:t>
            </w:r>
          </w:p>
        </w:tc>
        <w:tc>
          <w:tcPr>
            <w:tcW w:w="4272" w:type="pct"/>
            <w:gridSpan w:val="4"/>
            <w:vAlign w:val="center"/>
          </w:tcPr>
          <w:p w:rsidR="003C6283" w:rsidRPr="00387453" w:rsidRDefault="003C6283" w:rsidP="003C6283">
            <w:pPr>
              <w:jc w:val="center"/>
              <w:rPr>
                <w:rStyle w:val="1Char"/>
                <w:rFonts w:ascii="华文仿宋" w:eastAsia="华文仿宋" w:hAnsi="华文仿宋" w:cs="宋体"/>
                <w:bCs/>
                <w:sz w:val="24"/>
                <w:szCs w:val="24"/>
              </w:rPr>
            </w:pPr>
          </w:p>
        </w:tc>
      </w:tr>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企业导师</w:t>
            </w:r>
          </w:p>
        </w:tc>
        <w:tc>
          <w:tcPr>
            <w:tcW w:w="1746" w:type="pct"/>
            <w:gridSpan w:val="2"/>
            <w:vAlign w:val="center"/>
          </w:tcPr>
          <w:p w:rsidR="003C6283" w:rsidRPr="00387453" w:rsidRDefault="003C6283" w:rsidP="003C6283">
            <w:pPr>
              <w:jc w:val="center"/>
              <w:rPr>
                <w:rStyle w:val="1Char"/>
                <w:rFonts w:ascii="华文仿宋" w:eastAsia="华文仿宋" w:hAnsi="华文仿宋" w:cs="宋体"/>
                <w:bCs/>
                <w:sz w:val="24"/>
                <w:szCs w:val="24"/>
              </w:rPr>
            </w:pP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联系方式</w:t>
            </w:r>
          </w:p>
        </w:tc>
        <w:tc>
          <w:tcPr>
            <w:tcW w:w="1694" w:type="pct"/>
            <w:vAlign w:val="center"/>
          </w:tcPr>
          <w:p w:rsidR="003C6283" w:rsidRPr="00387453" w:rsidRDefault="003C6283" w:rsidP="003C6283">
            <w:pPr>
              <w:jc w:val="center"/>
              <w:rPr>
                <w:rStyle w:val="1Char"/>
                <w:rFonts w:ascii="华文仿宋" w:eastAsia="华文仿宋" w:hAnsi="华文仿宋" w:cs="宋体"/>
                <w:bCs/>
                <w:sz w:val="24"/>
                <w:szCs w:val="24"/>
              </w:rPr>
            </w:pPr>
          </w:p>
        </w:tc>
      </w:tr>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部门岗位</w:t>
            </w:r>
          </w:p>
        </w:tc>
        <w:tc>
          <w:tcPr>
            <w:tcW w:w="1746" w:type="pct"/>
            <w:gridSpan w:val="2"/>
            <w:vAlign w:val="center"/>
          </w:tcPr>
          <w:p w:rsidR="003C6283" w:rsidRPr="00387453" w:rsidRDefault="003C6283" w:rsidP="003C6283">
            <w:pPr>
              <w:jc w:val="center"/>
              <w:rPr>
                <w:rStyle w:val="1Char"/>
                <w:rFonts w:ascii="华文仿宋" w:eastAsia="华文仿宋" w:hAnsi="华文仿宋" w:cs="宋体"/>
                <w:bCs/>
                <w:sz w:val="24"/>
                <w:szCs w:val="24"/>
              </w:rPr>
            </w:pP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实习时间</w:t>
            </w:r>
          </w:p>
        </w:tc>
        <w:tc>
          <w:tcPr>
            <w:tcW w:w="1694"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至</w:t>
            </w:r>
          </w:p>
        </w:tc>
      </w:tr>
      <w:tr w:rsidR="003C6283" w:rsidRPr="00387453" w:rsidTr="003C6283">
        <w:trPr>
          <w:trHeight w:val="476"/>
        </w:trPr>
        <w:tc>
          <w:tcPr>
            <w:tcW w:w="728" w:type="pct"/>
            <w:vMerge w:val="restart"/>
            <w:vAlign w:val="center"/>
          </w:tcPr>
          <w:p w:rsidR="003C6283" w:rsidRPr="00387453" w:rsidRDefault="005A0BD0"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考勤记录</w:t>
            </w:r>
          </w:p>
        </w:tc>
        <w:tc>
          <w:tcPr>
            <w:tcW w:w="99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病假天数</w:t>
            </w:r>
          </w:p>
        </w:tc>
        <w:tc>
          <w:tcPr>
            <w:tcW w:w="74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事假天数</w:t>
            </w: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旷工天数</w:t>
            </w:r>
          </w:p>
        </w:tc>
        <w:tc>
          <w:tcPr>
            <w:tcW w:w="1694"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迟到早退天数</w:t>
            </w:r>
          </w:p>
        </w:tc>
      </w:tr>
      <w:tr w:rsidR="003C6283" w:rsidRPr="00387453" w:rsidTr="003C6283">
        <w:trPr>
          <w:trHeight w:val="476"/>
        </w:trPr>
        <w:tc>
          <w:tcPr>
            <w:tcW w:w="728" w:type="pct"/>
            <w:vMerge/>
          </w:tcPr>
          <w:p w:rsidR="003C6283" w:rsidRPr="00387453" w:rsidRDefault="003C6283" w:rsidP="003C6283">
            <w:pPr>
              <w:jc w:val="center"/>
              <w:rPr>
                <w:rStyle w:val="1Char"/>
                <w:rFonts w:ascii="华文仿宋" w:eastAsia="华文仿宋" w:hAnsi="华文仿宋" w:cs="宋体"/>
                <w:bCs/>
                <w:sz w:val="24"/>
                <w:szCs w:val="24"/>
              </w:rPr>
            </w:pPr>
          </w:p>
        </w:tc>
        <w:tc>
          <w:tcPr>
            <w:tcW w:w="998" w:type="pct"/>
          </w:tcPr>
          <w:p w:rsidR="003C6283" w:rsidRPr="00387453" w:rsidRDefault="003C6283" w:rsidP="003C6283">
            <w:pPr>
              <w:jc w:val="center"/>
              <w:rPr>
                <w:rStyle w:val="1Char"/>
                <w:rFonts w:ascii="华文仿宋" w:eastAsia="华文仿宋" w:hAnsi="华文仿宋" w:cs="宋体"/>
                <w:bCs/>
                <w:sz w:val="24"/>
                <w:szCs w:val="24"/>
              </w:rPr>
            </w:pPr>
          </w:p>
        </w:tc>
        <w:tc>
          <w:tcPr>
            <w:tcW w:w="748" w:type="pct"/>
          </w:tcPr>
          <w:p w:rsidR="003C6283" w:rsidRPr="00387453" w:rsidRDefault="003C6283" w:rsidP="003C6283">
            <w:pPr>
              <w:jc w:val="center"/>
              <w:rPr>
                <w:rStyle w:val="1Char"/>
                <w:rFonts w:ascii="华文仿宋" w:eastAsia="华文仿宋" w:hAnsi="华文仿宋" w:cs="宋体"/>
                <w:bCs/>
                <w:sz w:val="24"/>
                <w:szCs w:val="24"/>
              </w:rPr>
            </w:pPr>
          </w:p>
        </w:tc>
        <w:tc>
          <w:tcPr>
            <w:tcW w:w="832" w:type="pct"/>
          </w:tcPr>
          <w:p w:rsidR="003C6283" w:rsidRPr="00387453" w:rsidRDefault="003C6283" w:rsidP="003C6283">
            <w:pPr>
              <w:jc w:val="center"/>
              <w:rPr>
                <w:rStyle w:val="1Char"/>
                <w:rFonts w:ascii="华文仿宋" w:eastAsia="华文仿宋" w:hAnsi="华文仿宋" w:cs="宋体"/>
                <w:bCs/>
                <w:sz w:val="24"/>
                <w:szCs w:val="24"/>
              </w:rPr>
            </w:pPr>
          </w:p>
        </w:tc>
        <w:tc>
          <w:tcPr>
            <w:tcW w:w="1694" w:type="pct"/>
          </w:tcPr>
          <w:p w:rsidR="003C6283" w:rsidRPr="00387453" w:rsidRDefault="003C6283" w:rsidP="003C6283">
            <w:pPr>
              <w:jc w:val="center"/>
              <w:rPr>
                <w:rStyle w:val="1Char"/>
                <w:rFonts w:ascii="华文仿宋" w:eastAsia="华文仿宋" w:hAnsi="华文仿宋" w:cs="宋体"/>
                <w:bCs/>
                <w:sz w:val="24"/>
                <w:szCs w:val="24"/>
              </w:rPr>
            </w:pPr>
          </w:p>
        </w:tc>
      </w:tr>
      <w:tr w:rsidR="003C6283" w:rsidRPr="00387453" w:rsidTr="009B15BD">
        <w:trPr>
          <w:trHeight w:val="4969"/>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企业导师评语</w:t>
            </w:r>
          </w:p>
        </w:tc>
        <w:tc>
          <w:tcPr>
            <w:tcW w:w="4272" w:type="pct"/>
            <w:gridSpan w:val="4"/>
          </w:tcPr>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644924">
            <w:pPr>
              <w:ind w:right="480"/>
              <w:jc w:val="right"/>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导师签名：</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企业盖章</w:t>
            </w:r>
          </w:p>
          <w:p w:rsidR="003C6283" w:rsidRPr="00387453" w:rsidRDefault="003C6283" w:rsidP="00644924">
            <w:pPr>
              <w:ind w:right="960" w:firstLineChars="1850" w:firstLine="4440"/>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年</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月</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日</w:t>
            </w:r>
          </w:p>
        </w:tc>
      </w:tr>
    </w:tbl>
    <w:p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r w:rsidRPr="00387453">
        <w:rPr>
          <w:rFonts w:ascii="楷体_GB2312" w:eastAsia="楷体_GB2312" w:hint="eastAsia"/>
          <w:sz w:val="20"/>
          <w:szCs w:val="18"/>
        </w:rPr>
        <w:t>此考核表考核分数与企业导师评语由企业</w:t>
      </w:r>
      <w:r w:rsidR="00863A69">
        <w:rPr>
          <w:rFonts w:ascii="楷体_GB2312" w:eastAsia="楷体_GB2312" w:hint="eastAsia"/>
          <w:sz w:val="20"/>
          <w:szCs w:val="18"/>
        </w:rPr>
        <w:t>导师</w:t>
      </w:r>
      <w:r w:rsidRPr="00387453">
        <w:rPr>
          <w:rFonts w:ascii="楷体_GB2312" w:eastAsia="楷体_GB2312" w:hint="eastAsia"/>
          <w:sz w:val="20"/>
          <w:szCs w:val="18"/>
        </w:rPr>
        <w:t>填写，签名处须由</w:t>
      </w:r>
      <w:r w:rsidR="00C2651A">
        <w:rPr>
          <w:rFonts w:ascii="楷体_GB2312" w:eastAsia="楷体_GB2312" w:hint="eastAsia"/>
          <w:sz w:val="20"/>
          <w:szCs w:val="18"/>
        </w:rPr>
        <w:t>企业导师</w:t>
      </w:r>
      <w:r w:rsidRPr="00387453">
        <w:rPr>
          <w:rFonts w:ascii="楷体_GB2312" w:eastAsia="楷体_GB2312" w:hint="eastAsia"/>
          <w:sz w:val="20"/>
          <w:szCs w:val="18"/>
        </w:rPr>
        <w:t>亲笔签名。</w:t>
      </w:r>
    </w:p>
    <w:p w:rsidR="00C27E30" w:rsidRPr="008D26EE"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r w:rsidR="002C3068">
        <w:rPr>
          <w:rFonts w:ascii="楷体_GB2312" w:eastAsia="楷体_GB2312" w:hint="eastAsia"/>
          <w:sz w:val="20"/>
          <w:szCs w:val="18"/>
        </w:rPr>
        <w:t>，</w:t>
      </w:r>
      <w:r w:rsidR="002C3068">
        <w:rPr>
          <w:rFonts w:ascii="楷体_GB2312" w:eastAsia="楷体_GB2312"/>
          <w:sz w:val="20"/>
          <w:szCs w:val="18"/>
        </w:rPr>
        <w:t>并且在一张打印纸上</w:t>
      </w:r>
      <w:bookmarkStart w:id="0" w:name="_GoBack"/>
      <w:bookmarkEnd w:id="0"/>
      <w:r w:rsidRPr="00387453">
        <w:rPr>
          <w:rFonts w:ascii="楷体_GB2312" w:eastAsia="楷体_GB2312" w:hint="eastAsia"/>
          <w:sz w:val="20"/>
          <w:szCs w:val="18"/>
        </w:rPr>
        <w:t>。</w:t>
      </w:r>
    </w:p>
    <w:sectPr w:rsidR="00C27E30" w:rsidRPr="008D26EE" w:rsidSect="00F14245">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242" w:rsidRDefault="00005242" w:rsidP="001F6073">
      <w:r>
        <w:separator/>
      </w:r>
    </w:p>
  </w:endnote>
  <w:endnote w:type="continuationSeparator" w:id="0">
    <w:p w:rsidR="00005242" w:rsidRDefault="00005242"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242" w:rsidRDefault="00005242" w:rsidP="001F6073">
      <w:r>
        <w:separator/>
      </w:r>
    </w:p>
  </w:footnote>
  <w:footnote w:type="continuationSeparator" w:id="0">
    <w:p w:rsidR="00005242" w:rsidRDefault="00005242" w:rsidP="001F6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BB4"/>
    <w:rsid w:val="00005242"/>
    <w:rsid w:val="00010DBB"/>
    <w:rsid w:val="000138B2"/>
    <w:rsid w:val="000164FF"/>
    <w:rsid w:val="00041E35"/>
    <w:rsid w:val="0004595E"/>
    <w:rsid w:val="000565BD"/>
    <w:rsid w:val="000774FA"/>
    <w:rsid w:val="000876FC"/>
    <w:rsid w:val="000B77A9"/>
    <w:rsid w:val="000C0AE6"/>
    <w:rsid w:val="000C3969"/>
    <w:rsid w:val="000C6FF1"/>
    <w:rsid w:val="000F668F"/>
    <w:rsid w:val="00101BA4"/>
    <w:rsid w:val="00102D8A"/>
    <w:rsid w:val="0011602B"/>
    <w:rsid w:val="001273C9"/>
    <w:rsid w:val="00155E38"/>
    <w:rsid w:val="00160737"/>
    <w:rsid w:val="00172A27"/>
    <w:rsid w:val="00180382"/>
    <w:rsid w:val="0018097B"/>
    <w:rsid w:val="0019176F"/>
    <w:rsid w:val="001A5263"/>
    <w:rsid w:val="001C5D1B"/>
    <w:rsid w:val="001C5EF3"/>
    <w:rsid w:val="001D001F"/>
    <w:rsid w:val="001D5FD2"/>
    <w:rsid w:val="001F6073"/>
    <w:rsid w:val="00215EF8"/>
    <w:rsid w:val="00222C37"/>
    <w:rsid w:val="002402F7"/>
    <w:rsid w:val="00244465"/>
    <w:rsid w:val="0025376E"/>
    <w:rsid w:val="00254E25"/>
    <w:rsid w:val="00265C9C"/>
    <w:rsid w:val="002700C5"/>
    <w:rsid w:val="002705D5"/>
    <w:rsid w:val="00283879"/>
    <w:rsid w:val="00291601"/>
    <w:rsid w:val="002933E6"/>
    <w:rsid w:val="002952B3"/>
    <w:rsid w:val="002B4BCF"/>
    <w:rsid w:val="002C3068"/>
    <w:rsid w:val="00317B16"/>
    <w:rsid w:val="00387453"/>
    <w:rsid w:val="00391D35"/>
    <w:rsid w:val="003A6C3D"/>
    <w:rsid w:val="003C6283"/>
    <w:rsid w:val="003D2468"/>
    <w:rsid w:val="003D36BA"/>
    <w:rsid w:val="003E069C"/>
    <w:rsid w:val="003E12DD"/>
    <w:rsid w:val="003E4047"/>
    <w:rsid w:val="003E66FF"/>
    <w:rsid w:val="003F05FF"/>
    <w:rsid w:val="004314F6"/>
    <w:rsid w:val="00436103"/>
    <w:rsid w:val="00440BF2"/>
    <w:rsid w:val="004474F5"/>
    <w:rsid w:val="0046164A"/>
    <w:rsid w:val="004710EE"/>
    <w:rsid w:val="004A10BE"/>
    <w:rsid w:val="004A5CE7"/>
    <w:rsid w:val="004C0D54"/>
    <w:rsid w:val="004D2D5C"/>
    <w:rsid w:val="004F233E"/>
    <w:rsid w:val="0051124D"/>
    <w:rsid w:val="00516696"/>
    <w:rsid w:val="005236F2"/>
    <w:rsid w:val="00537E4C"/>
    <w:rsid w:val="0056547A"/>
    <w:rsid w:val="00593492"/>
    <w:rsid w:val="00597D97"/>
    <w:rsid w:val="005A0BD0"/>
    <w:rsid w:val="005A4527"/>
    <w:rsid w:val="005B471B"/>
    <w:rsid w:val="005C4D91"/>
    <w:rsid w:val="00602B66"/>
    <w:rsid w:val="00620AA9"/>
    <w:rsid w:val="0062292B"/>
    <w:rsid w:val="0062481A"/>
    <w:rsid w:val="00624C6F"/>
    <w:rsid w:val="00634038"/>
    <w:rsid w:val="00635B06"/>
    <w:rsid w:val="00635BFA"/>
    <w:rsid w:val="00644924"/>
    <w:rsid w:val="006455FE"/>
    <w:rsid w:val="00652814"/>
    <w:rsid w:val="00654C60"/>
    <w:rsid w:val="00656169"/>
    <w:rsid w:val="00660C47"/>
    <w:rsid w:val="00666094"/>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346F5"/>
    <w:rsid w:val="007404B1"/>
    <w:rsid w:val="00752BBD"/>
    <w:rsid w:val="00764092"/>
    <w:rsid w:val="00783AB4"/>
    <w:rsid w:val="0079178D"/>
    <w:rsid w:val="007B15F7"/>
    <w:rsid w:val="007B4ACA"/>
    <w:rsid w:val="007C5256"/>
    <w:rsid w:val="007D3EE6"/>
    <w:rsid w:val="007D4DD9"/>
    <w:rsid w:val="007F066A"/>
    <w:rsid w:val="00825E2A"/>
    <w:rsid w:val="00861CA4"/>
    <w:rsid w:val="0086269F"/>
    <w:rsid w:val="00863A69"/>
    <w:rsid w:val="00876DDA"/>
    <w:rsid w:val="008A06F6"/>
    <w:rsid w:val="008D1CE8"/>
    <w:rsid w:val="008D26EE"/>
    <w:rsid w:val="008D3E2A"/>
    <w:rsid w:val="008E0657"/>
    <w:rsid w:val="008F4969"/>
    <w:rsid w:val="008F7B62"/>
    <w:rsid w:val="009010BE"/>
    <w:rsid w:val="0094530A"/>
    <w:rsid w:val="00945D53"/>
    <w:rsid w:val="00945F3E"/>
    <w:rsid w:val="00956702"/>
    <w:rsid w:val="0096215B"/>
    <w:rsid w:val="00992512"/>
    <w:rsid w:val="009A0030"/>
    <w:rsid w:val="009A577B"/>
    <w:rsid w:val="009A6500"/>
    <w:rsid w:val="009B134F"/>
    <w:rsid w:val="009B15BD"/>
    <w:rsid w:val="009B2C7E"/>
    <w:rsid w:val="009B74FB"/>
    <w:rsid w:val="009E017F"/>
    <w:rsid w:val="009F2409"/>
    <w:rsid w:val="00A26A33"/>
    <w:rsid w:val="00A715FB"/>
    <w:rsid w:val="00AA1FF7"/>
    <w:rsid w:val="00AB184E"/>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3D11"/>
    <w:rsid w:val="00BB5BFE"/>
    <w:rsid w:val="00BC2EB2"/>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57C3E"/>
    <w:rsid w:val="00D6074F"/>
    <w:rsid w:val="00D73E7F"/>
    <w:rsid w:val="00D7420C"/>
    <w:rsid w:val="00D75120"/>
    <w:rsid w:val="00DB4F1A"/>
    <w:rsid w:val="00DB608B"/>
    <w:rsid w:val="00DC58A0"/>
    <w:rsid w:val="00DD5CEE"/>
    <w:rsid w:val="00DE133C"/>
    <w:rsid w:val="00E261DD"/>
    <w:rsid w:val="00E3515D"/>
    <w:rsid w:val="00E53DBA"/>
    <w:rsid w:val="00E631B7"/>
    <w:rsid w:val="00E63CC5"/>
    <w:rsid w:val="00E72BA5"/>
    <w:rsid w:val="00E76074"/>
    <w:rsid w:val="00E763C2"/>
    <w:rsid w:val="00E83238"/>
    <w:rsid w:val="00E85CEC"/>
    <w:rsid w:val="00E86399"/>
    <w:rsid w:val="00E9065C"/>
    <w:rsid w:val="00E92FF0"/>
    <w:rsid w:val="00E9784A"/>
    <w:rsid w:val="00EB6B3F"/>
    <w:rsid w:val="00EC1439"/>
    <w:rsid w:val="00ED1BBC"/>
    <w:rsid w:val="00ED48AB"/>
    <w:rsid w:val="00ED4B54"/>
    <w:rsid w:val="00EE3FEB"/>
    <w:rsid w:val="00EF0493"/>
    <w:rsid w:val="00F10344"/>
    <w:rsid w:val="00F14245"/>
    <w:rsid w:val="00F22E63"/>
    <w:rsid w:val="00F42EFE"/>
    <w:rsid w:val="00F4499C"/>
    <w:rsid w:val="00F63F42"/>
    <w:rsid w:val="00F725F8"/>
    <w:rsid w:val="00F87059"/>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9ED0BCDF-12D6-43B2-BD92-F56C995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Char"/>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0164FF"/>
    <w:rPr>
      <w:rFonts w:eastAsia="黑体" w:cs="Times New Roman"/>
      <w:kern w:val="44"/>
      <w:sz w:val="44"/>
    </w:rPr>
  </w:style>
  <w:style w:type="paragraph" w:styleId="a3">
    <w:name w:val="header"/>
    <w:basedOn w:val="a"/>
    <w:link w:val="Char"/>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Char">
    <w:name w:val="页眉 Char"/>
    <w:link w:val="a3"/>
    <w:uiPriority w:val="99"/>
    <w:semiHidden/>
    <w:locked/>
    <w:rsid w:val="005B471B"/>
    <w:rPr>
      <w:rFonts w:cs="Times New Roman"/>
      <w:sz w:val="18"/>
    </w:rPr>
  </w:style>
  <w:style w:type="paragraph" w:styleId="a4">
    <w:name w:val="footer"/>
    <w:basedOn w:val="a"/>
    <w:link w:val="Char0"/>
    <w:uiPriority w:val="99"/>
    <w:rsid w:val="000164FF"/>
    <w:pPr>
      <w:tabs>
        <w:tab w:val="center" w:pos="4153"/>
        <w:tab w:val="right" w:pos="8306"/>
      </w:tabs>
      <w:snapToGrid w:val="0"/>
      <w:jc w:val="left"/>
    </w:pPr>
    <w:rPr>
      <w:kern w:val="0"/>
      <w:sz w:val="18"/>
      <w:szCs w:val="20"/>
    </w:rPr>
  </w:style>
  <w:style w:type="character" w:customStyle="1" w:styleId="Char0">
    <w:name w:val="页脚 Char"/>
    <w:link w:val="a4"/>
    <w:uiPriority w:val="99"/>
    <w:semiHidden/>
    <w:locked/>
    <w:rsid w:val="005B471B"/>
    <w:rPr>
      <w:rFonts w:cs="Times New Roman"/>
      <w:sz w:val="18"/>
    </w:rPr>
  </w:style>
  <w:style w:type="paragraph" w:styleId="a5">
    <w:name w:val="List Paragraph"/>
    <w:basedOn w:val="a"/>
    <w:uiPriority w:val="99"/>
    <w:qFormat/>
    <w:rsid w:val="00D57C3E"/>
    <w:pPr>
      <w:ind w:firstLineChars="200" w:firstLine="420"/>
    </w:pPr>
    <w:rPr>
      <w:szCs w:val="24"/>
    </w:rPr>
  </w:style>
  <w:style w:type="paragraph" w:styleId="a6">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2</Pages>
  <Words>917</Words>
  <Characters>359</Characters>
  <Application>Microsoft Office Word</Application>
  <DocSecurity>0</DocSecurity>
  <Lines>2</Lines>
  <Paragraphs>2</Paragraphs>
  <ScaleCrop>false</ScaleCrop>
  <Company>Hewlett-Packard Company</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123456</cp:lastModifiedBy>
  <cp:revision>7</cp:revision>
  <dcterms:created xsi:type="dcterms:W3CDTF">2019-04-28T07:10:00Z</dcterms:created>
  <dcterms:modified xsi:type="dcterms:W3CDTF">2020-04-23T01:05:00Z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